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:rsidRPr="00E64128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415330F" w14:textId="01A4048E" w:rsidR="009000CE" w:rsidRPr="00E64128" w:rsidRDefault="005B481E" w:rsidP="00ED34AE">
                <w:pPr>
                  <w:pStyle w:val="Title"/>
                </w:pPr>
                <w:r w:rsidRPr="00E64128">
                  <w:t>Victorian State Accident Data</w:t>
                </w:r>
                <w:r w:rsidR="00184AA9" w:rsidRPr="00E64128">
                  <w:t xml:space="preserve"> </w:t>
                </w:r>
                <w:r w:rsidR="00ED34AE" w:rsidRPr="00E64128">
                  <w:t>Executive Summary</w:t>
                </w:r>
              </w:p>
            </w:sdtContent>
          </w:sdt>
        </w:tc>
      </w:tr>
      <w:tr w:rsidR="009000CE" w:rsidRPr="00E64128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115E9839" w14:textId="77777777" w:rsidR="005B481E" w:rsidRPr="00E64128" w:rsidRDefault="005B481E">
            <w:pPr>
              <w:pStyle w:val="Heading3"/>
            </w:pPr>
            <w:r w:rsidRPr="00E64128">
              <w:t>Thomas Chapman s5251549, Ben White s2850345, Liam Preston s5301986</w:t>
            </w:r>
          </w:p>
          <w:p w14:paraId="731D4453" w14:textId="044976C8" w:rsidR="009000CE" w:rsidRPr="00E64128" w:rsidRDefault="00184AA9">
            <w:pPr>
              <w:pStyle w:val="Heading3"/>
            </w:pPr>
            <w:r w:rsidRPr="00E64128">
              <w:t>2810ICT Software Technologies</w:t>
            </w:r>
          </w:p>
          <w:p w14:paraId="44D315E5" w14:textId="5455A4F8" w:rsidR="009000CE" w:rsidRPr="00E64128" w:rsidRDefault="00000000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 w:fullDate="2023-10-08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5B481E" w:rsidRPr="00E64128">
                  <w:t>October 8, 2023</w:t>
                </w:r>
              </w:sdtContent>
            </w:sdt>
          </w:p>
        </w:tc>
      </w:tr>
    </w:tbl>
    <w:p w14:paraId="0548322C" w14:textId="77777777" w:rsidR="009000CE" w:rsidRPr="00E64128" w:rsidRDefault="009000CE"/>
    <w:p w14:paraId="3DB9662D" w14:textId="77777777" w:rsidR="009000CE" w:rsidRPr="00E64128" w:rsidRDefault="009000CE">
      <w:pPr>
        <w:sectPr w:rsidR="009000CE" w:rsidRPr="00E64128">
          <w:footerReference w:type="first" r:id="rId8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Content>
        <w:p w14:paraId="0C919BED" w14:textId="77777777" w:rsidR="009000CE" w:rsidRPr="00E64128" w:rsidRDefault="00184AA9">
          <w:pPr>
            <w:pStyle w:val="Heading1"/>
          </w:pPr>
          <w:r w:rsidRPr="00E64128">
            <w:t>Abstract</w:t>
          </w:r>
        </w:p>
      </w:sdtContent>
    </w:sdt>
    <w:p w14:paraId="2602CD8B" w14:textId="7BBA759D" w:rsidR="009000CE" w:rsidRPr="00E64128" w:rsidRDefault="002B618A" w:rsidP="00184AA9">
      <w:pPr>
        <w:ind w:left="0"/>
      </w:pPr>
      <w:r>
        <w:tab/>
        <w:t>Over the course of a 12-month period, The Victorian State Accident Dataset was analysed using the Victorian Accident Analyser (VAA) tool, showing different traffic patterns, causes to accidents and areas where risks are high.</w:t>
      </w:r>
      <w:r w:rsidR="0040043A">
        <w:t xml:space="preserve"> Our findings demonstrate that peak accident times are in direct correlation with conventional peak hour times (rush hour)</w:t>
      </w:r>
      <w:r w:rsidR="00035FF1">
        <w:t>, these being school finishing times,</w:t>
      </w:r>
      <w:r>
        <w:t xml:space="preserve"> </w:t>
      </w:r>
      <w:r w:rsidR="00035FF1">
        <w:t>emphasising that when roads become more congested accidents increase.</w:t>
      </w:r>
      <w:r w:rsidR="005D2137">
        <w:t xml:space="preserve"> Furthermore, accidents that involved animals tended to be more frequents in rural areas particularly in the evenings</w:t>
      </w:r>
      <w:r w:rsidR="007C746E">
        <w:t>, suggesting the increase in wildlife activity.</w:t>
      </w:r>
      <w:r w:rsidR="00731007">
        <w:t xml:space="preserve"> Speed played a very pivotal role in the severity of an accident, with the higher the speed zone the more fatalities and serious injuries occur</w:t>
      </w:r>
      <w:r w:rsidR="00527252">
        <w:t>, despite having fewer accidents.</w:t>
      </w:r>
      <w:r w:rsidR="00D542BE">
        <w:t xml:space="preserve"> This report demonstrates the underlying factors of accidents in Victoria but also underscores the importance of understanding where these accidents occur and what can be done to improve those areas.</w:t>
      </w:r>
      <w:r w:rsidR="00184AA9" w:rsidRPr="00E64128"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Content>
        <w:p w14:paraId="54940EC2" w14:textId="77777777" w:rsidR="009000CE" w:rsidRPr="00E64128" w:rsidRDefault="00184AA9">
          <w:pPr>
            <w:pStyle w:val="Heading1"/>
          </w:pPr>
          <w:r w:rsidRPr="00E64128">
            <w:t>Introduction</w:t>
          </w:r>
        </w:p>
      </w:sdtContent>
    </w:sdt>
    <w:p w14:paraId="6CC81FCA" w14:textId="7C4D2823" w:rsidR="00513656" w:rsidRPr="00E64128" w:rsidRDefault="00F96264" w:rsidP="00ED34AE">
      <w:pPr>
        <w:rPr>
          <w:rStyle w:val="Heading1Char"/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E64128">
        <w:t>The purpose of this report is to demonstrate the functions and features of the application and how it can effectively display the data of the Victorian</w:t>
      </w:r>
      <w:r w:rsidR="000D4070" w:rsidRPr="00E64128">
        <w:t xml:space="preserve"> Accident</w:t>
      </w:r>
      <w:r w:rsidRPr="00E64128">
        <w:t xml:space="preserve"> Dataset. </w:t>
      </w:r>
      <w:r w:rsidR="00513656" w:rsidRPr="00E64128">
        <w:t>The Victorian State Accident Dataset report will focus on the date range between 8/10/2018 to 8/10/2019. This only applies to the pages that allow the user to select from a date/</w:t>
      </w:r>
      <w:r w:rsidR="009C2126" w:rsidRPr="00E64128">
        <w:t>period</w:t>
      </w:r>
      <w:r w:rsidR="00513656" w:rsidRPr="00E64128">
        <w:t>.</w:t>
      </w:r>
      <w:r w:rsidR="009C2126" w:rsidRPr="00E64128">
        <w:t xml:space="preserve"> Between the select time range a series of tasks can be performed to extract information from the </w:t>
      </w:r>
      <w:r w:rsidR="00C32C1E" w:rsidRPr="00E64128">
        <w:t>program.</w:t>
      </w:r>
      <w:r w:rsidR="004841DB" w:rsidRPr="00E64128">
        <w:t xml:space="preserve"> The tasks that can be performed are selecting a date period and presenting all accidents, selecting a date period to extract an average number of accidents per hour. Selecting from a date period in combination with a keyword relating to the accident. The impact of Alcohol during</w:t>
      </w:r>
      <w:r w:rsidR="00060D8A" w:rsidRPr="00E64128">
        <w:t xml:space="preserve"> the selected date period</w:t>
      </w:r>
      <w:r w:rsidR="004841DB" w:rsidRPr="00E64128">
        <w:t xml:space="preserve"> and with the combination of the type of collision cause by the impact of Alcohol.</w:t>
      </w:r>
      <w:r w:rsidR="00EF36DE" w:rsidRPr="00E64128">
        <w:t xml:space="preserve"> </w:t>
      </w:r>
      <w:r w:rsidR="00060D8A" w:rsidRPr="00E64128">
        <w:t>Finally,</w:t>
      </w:r>
      <w:r w:rsidR="00EF36DE" w:rsidRPr="00E64128">
        <w:t xml:space="preserve"> the correlation speed has on injuries </w:t>
      </w:r>
      <w:r w:rsidR="00CD20EC" w:rsidRPr="00E64128">
        <w:t>and</w:t>
      </w:r>
      <w:r w:rsidR="00EF36DE" w:rsidRPr="00E64128">
        <w:t xml:space="preserve"> the total number of accidents at each speed limit per day of the week.</w:t>
      </w:r>
    </w:p>
    <w:p w14:paraId="2E9E7FA4" w14:textId="77777777" w:rsidR="002D4235" w:rsidRPr="00E64128" w:rsidRDefault="002D4235" w:rsidP="002D4235">
      <w:pPr>
        <w:rPr>
          <w:rStyle w:val="Heading1Char"/>
        </w:rPr>
      </w:pPr>
      <w:r w:rsidRPr="00E64128">
        <w:rPr>
          <w:rStyle w:val="Heading1Char"/>
          <w:b w:val="0"/>
        </w:rPr>
        <w:br w:type="page"/>
      </w:r>
    </w:p>
    <w:p w14:paraId="70C814E0" w14:textId="5B0D8049" w:rsidR="009000CE" w:rsidRPr="00E64128" w:rsidRDefault="00ED34AE" w:rsidP="00184AA9">
      <w:pPr>
        <w:pStyle w:val="Heading1"/>
      </w:pPr>
      <w:r w:rsidRPr="00E64128">
        <w:rPr>
          <w:rStyle w:val="Heading1Char"/>
          <w:b/>
        </w:rPr>
        <w:lastRenderedPageBreak/>
        <w:t xml:space="preserve">Analysis 1 </w:t>
      </w:r>
      <w:r w:rsidR="006F2DE6" w:rsidRPr="00E64128">
        <w:rPr>
          <w:rStyle w:val="Heading1Char"/>
          <w:b/>
        </w:rPr>
        <w:t>Time Period of Accidents</w:t>
      </w:r>
    </w:p>
    <w:p w14:paraId="0FAC93AA" w14:textId="769EE0F8" w:rsidR="00C504A0" w:rsidRDefault="00C504A0" w:rsidP="00184AA9">
      <w:r w:rsidRPr="00E64128">
        <w:t xml:space="preserve">When conducting the </w:t>
      </w:r>
      <w:r w:rsidR="001F3F71" w:rsidRPr="00E64128">
        <w:t>12-month</w:t>
      </w:r>
      <w:r w:rsidRPr="00E64128">
        <w:t xml:space="preserve"> analysis</w:t>
      </w:r>
      <w:r w:rsidR="00E64128" w:rsidRPr="00E64128">
        <w:t xml:space="preserve"> during the date period 8/10/2018 to 8/10/2019 the VAA (Victorian Accident Analyser) was able to demonstrate the require information request. It presented the data in a table format allowing the user to interact and source the required information.</w:t>
      </w:r>
    </w:p>
    <w:p w14:paraId="355D412C" w14:textId="161EBA40" w:rsidR="00F363C3" w:rsidRDefault="00F363C3" w:rsidP="00184AA9">
      <w:r>
        <w:t>Findings:</w:t>
      </w:r>
    </w:p>
    <w:p w14:paraId="66F7DF6E" w14:textId="48A0051A" w:rsidR="00F363C3" w:rsidRDefault="00F363C3" w:rsidP="00F363C3">
      <w:pPr>
        <w:pStyle w:val="ListParagraph"/>
        <w:numPr>
          <w:ilvl w:val="0"/>
          <w:numId w:val="1"/>
        </w:numPr>
      </w:pPr>
      <w:r>
        <w:t>It was found that most accident types where related to a collision either with an object or another vehicle.</w:t>
      </w:r>
    </w:p>
    <w:p w14:paraId="74796483" w14:textId="796C60BE" w:rsidR="00F363C3" w:rsidRDefault="00F363C3" w:rsidP="00F363C3">
      <w:pPr>
        <w:pStyle w:val="ListParagraph"/>
        <w:numPr>
          <w:ilvl w:val="0"/>
          <w:numId w:val="1"/>
        </w:numPr>
      </w:pPr>
      <w:r>
        <w:t xml:space="preserve">That most accidents occurred during the </w:t>
      </w:r>
      <w:r w:rsidR="0086176C">
        <w:t>daytime</w:t>
      </w:r>
      <w:r>
        <w:t>.</w:t>
      </w:r>
    </w:p>
    <w:p w14:paraId="398934BC" w14:textId="1F6481BD" w:rsidR="00F363C3" w:rsidRPr="00E64128" w:rsidRDefault="007D14CF" w:rsidP="00184AA9">
      <w:pPr>
        <w:pStyle w:val="ListParagraph"/>
        <w:numPr>
          <w:ilvl w:val="0"/>
          <w:numId w:val="1"/>
        </w:numPr>
      </w:pPr>
      <w:r>
        <w:t xml:space="preserve">That during this </w:t>
      </w:r>
      <w:r w:rsidR="00132411">
        <w:t>period</w:t>
      </w:r>
      <w:r>
        <w:t xml:space="preserve"> very little accidents where alcohol related.</w:t>
      </w:r>
    </w:p>
    <w:p w14:paraId="5974B333" w14:textId="1E18AA5E" w:rsidR="001F3F71" w:rsidRPr="00E64128" w:rsidRDefault="00423515" w:rsidP="00184A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BF5512" wp14:editId="49F3EF7F">
                <wp:simplePos x="0" y="0"/>
                <wp:positionH relativeFrom="column">
                  <wp:posOffset>-323850</wp:posOffset>
                </wp:positionH>
                <wp:positionV relativeFrom="paragraph">
                  <wp:posOffset>4047490</wp:posOffset>
                </wp:positionV>
                <wp:extent cx="3914775" cy="3238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DA7B3" w14:textId="7546E98B" w:rsidR="00423515" w:rsidRPr="00423515" w:rsidRDefault="00423515">
                            <w:pPr>
                              <w:rPr>
                                <w:i/>
                                <w:iCs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3515">
                              <w:rPr>
                                <w:i/>
                                <w:iCs/>
                                <w:lang w:val="en-US"/>
                              </w:rPr>
                              <w:t>Figure 1: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Selected Period Accidents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F55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5pt;margin-top:318.7pt;width:308.25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" filled="f" stroked="f">
                <v:textbox>
                  <w:txbxContent>
                    <w:p w14:paraId="5A7DA7B3" w14:textId="7546E98B" w:rsidR="00423515" w:rsidRPr="00423515" w:rsidRDefault="00423515">
                      <w:pPr>
                        <w:rPr>
                          <w:i/>
                          <w:iCs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23515">
                        <w:rPr>
                          <w:i/>
                          <w:iCs/>
                          <w:lang w:val="en-US"/>
                        </w:rPr>
                        <w:t>Figure 1: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 Selected Period Accidents Page</w:t>
                      </w:r>
                    </w:p>
                  </w:txbxContent>
                </v:textbox>
              </v:shape>
            </w:pict>
          </mc:Fallback>
        </mc:AlternateContent>
      </w:r>
      <w:r w:rsidRPr="00E64128">
        <w:drawing>
          <wp:anchor distT="0" distB="0" distL="114300" distR="114300" simplePos="0" relativeHeight="251658240" behindDoc="0" locked="0" layoutInCell="1" allowOverlap="1" wp14:anchorId="3E1053D3" wp14:editId="32A66CB8">
            <wp:simplePos x="0" y="0"/>
            <wp:positionH relativeFrom="page">
              <wp:posOffset>1104900</wp:posOffset>
            </wp:positionH>
            <wp:positionV relativeFrom="paragraph">
              <wp:posOffset>989965</wp:posOffset>
            </wp:positionV>
            <wp:extent cx="5943600" cy="3086100"/>
            <wp:effectExtent l="0" t="0" r="0" b="0"/>
            <wp:wrapThrough wrapText="bothSides">
              <wp:wrapPolygon edited="0">
                <wp:start x="0" y="0"/>
                <wp:lineTo x="0" y="21467"/>
                <wp:lineTo x="21531" y="21467"/>
                <wp:lineTo x="21531" y="0"/>
                <wp:lineTo x="0" y="0"/>
              </wp:wrapPolygon>
            </wp:wrapThrough>
            <wp:docPr id="142204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46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D7251">
        <w:t xml:space="preserve">These findings could be </w:t>
      </w:r>
      <w:proofErr w:type="gramStart"/>
      <w:r w:rsidR="008D7251">
        <w:t>due to the fact that</w:t>
      </w:r>
      <w:proofErr w:type="gramEnd"/>
      <w:r w:rsidR="008D7251">
        <w:t xml:space="preserve"> the busiest travels times are when heading to and from work and the likely hood of an accident </w:t>
      </w:r>
      <w:r w:rsidR="00A91677">
        <w:t>is much greater</w:t>
      </w:r>
      <w:r w:rsidR="008D7251">
        <w:t>.</w:t>
      </w:r>
      <w:r w:rsidR="0090328C">
        <w:t xml:space="preserve"> Highlighting that road safety during these peak times is </w:t>
      </w:r>
      <w:proofErr w:type="gramStart"/>
      <w:r w:rsidR="0090328C">
        <w:t>a</w:t>
      </w:r>
      <w:proofErr w:type="gramEnd"/>
      <w:r w:rsidR="0090328C">
        <w:t xml:space="preserve"> important piece of information to note.</w:t>
      </w:r>
    </w:p>
    <w:p w14:paraId="723E9123" w14:textId="05A217E0" w:rsidR="00B960CC" w:rsidRDefault="00ED34AE" w:rsidP="0018589A">
      <w:pPr>
        <w:pStyle w:val="Heading1"/>
        <w:rPr>
          <w:rStyle w:val="Heading1Char"/>
          <w:b/>
        </w:rPr>
      </w:pPr>
      <w:r w:rsidRPr="00E64128">
        <w:rPr>
          <w:rStyle w:val="Heading1Char"/>
          <w:b/>
        </w:rPr>
        <w:lastRenderedPageBreak/>
        <w:t>Analysis 2</w:t>
      </w:r>
      <w:r w:rsidR="006F2DE6" w:rsidRPr="00E64128">
        <w:rPr>
          <w:rStyle w:val="Heading1Char"/>
          <w:b/>
        </w:rPr>
        <w:t xml:space="preserve"> -</w:t>
      </w:r>
      <w:r w:rsidRPr="00E64128">
        <w:rPr>
          <w:rStyle w:val="Heading1Char"/>
          <w:b/>
        </w:rPr>
        <w:t xml:space="preserve"> </w:t>
      </w:r>
      <w:r w:rsidR="006F2DE6" w:rsidRPr="00E64128">
        <w:rPr>
          <w:rStyle w:val="Heading1Char"/>
          <w:b/>
        </w:rPr>
        <w:t>Hourly Accidents</w:t>
      </w:r>
    </w:p>
    <w:p w14:paraId="7AB0CAB4" w14:textId="58E5745A" w:rsidR="0018589A" w:rsidRDefault="0018589A" w:rsidP="00C77824">
      <w:r>
        <w:t xml:space="preserve">Utilizing the VAA tool, the dataset </w:t>
      </w:r>
      <w:r w:rsidR="003B31F4">
        <w:t>analysed</w:t>
      </w:r>
      <w:r>
        <w:t xml:space="preserve"> the distribution of accidents during the </w:t>
      </w:r>
      <w:r w:rsidRPr="00E64128">
        <w:t>12-month period</w:t>
      </w:r>
      <w:r w:rsidR="00B92768">
        <w:t xml:space="preserve">, </w:t>
      </w:r>
      <w:r w:rsidRPr="00E64128">
        <w:t>8/10/2018 to 8/10/2019</w:t>
      </w:r>
      <w:r w:rsidR="003B31F4">
        <w:t>.</w:t>
      </w:r>
      <w:r w:rsidR="00CB441B">
        <w:t xml:space="preserve"> The tool presented a bar graph detailing when the most accidents occurred per each hour.</w:t>
      </w:r>
    </w:p>
    <w:p w14:paraId="32BE46F9" w14:textId="3E8FDE4C" w:rsidR="00A0672E" w:rsidRDefault="00A0672E" w:rsidP="00C77824">
      <w:pPr>
        <w:ind w:left="0" w:firstLine="720"/>
      </w:pPr>
      <w:r>
        <w:t>Findings:</w:t>
      </w:r>
    </w:p>
    <w:p w14:paraId="7A9FE9F9" w14:textId="09FC7F44" w:rsidR="00A0672E" w:rsidRDefault="00A0672E" w:rsidP="00A0672E">
      <w:pPr>
        <w:pStyle w:val="ListParagraph"/>
        <w:numPr>
          <w:ilvl w:val="0"/>
          <w:numId w:val="1"/>
        </w:numPr>
      </w:pPr>
      <w:r>
        <w:t>The peak times were from 3pm to 6pm, during this time most schools finish and 9-5 workers finish causing what is called peak hour traffic.</w:t>
      </w:r>
    </w:p>
    <w:p w14:paraId="446492CE" w14:textId="5F259C33" w:rsidR="00EF6019" w:rsidRDefault="00EC26A1" w:rsidP="00C77824">
      <w:pPr>
        <w:pStyle w:val="ListParagraph"/>
        <w:numPr>
          <w:ilvl w:val="0"/>
          <w:numId w:val="1"/>
        </w:numPr>
      </w:pPr>
      <w:r>
        <w:t xml:space="preserve">During 1am to 5am the least </w:t>
      </w:r>
      <w:r w:rsidR="00EF6019">
        <w:t>number</w:t>
      </w:r>
      <w:r>
        <w:t xml:space="preserve"> of accidents occurred.</w:t>
      </w:r>
    </w:p>
    <w:p w14:paraId="30E68A4B" w14:textId="03F4B53E" w:rsidR="00C77824" w:rsidRPr="0018589A" w:rsidRDefault="00C77824" w:rsidP="00C77824">
      <w:r>
        <w:t xml:space="preserve">The reason for </w:t>
      </w:r>
      <w:r w:rsidR="00204568">
        <w:t>many of</w:t>
      </w:r>
      <w:r>
        <w:t xml:space="preserve"> the accidents occurring between 3-6pm is due to the fact roads become extremely congested and drivers having difficulty moving between lanes</w:t>
      </w:r>
      <w:r w:rsidR="00204568">
        <w:t>. This</w:t>
      </w:r>
      <w:r>
        <w:t xml:space="preserve"> result</w:t>
      </w:r>
      <w:r w:rsidR="00204568">
        <w:t>s</w:t>
      </w:r>
      <w:r>
        <w:t xml:space="preserve"> in accidents to occur more often.</w:t>
      </w:r>
    </w:p>
    <w:p w14:paraId="4A7EE753" w14:textId="65AE1BF7" w:rsidR="001F3F71" w:rsidRPr="00E64128" w:rsidRDefault="00423515">
      <w:pPr>
        <w:spacing w:line="276" w:lineRule="auto"/>
        <w:ind w:left="0"/>
        <w:rPr>
          <w:rStyle w:val="Heading1Cha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73C6A5" wp14:editId="5772E70F">
                <wp:simplePos x="0" y="0"/>
                <wp:positionH relativeFrom="column">
                  <wp:posOffset>-571500</wp:posOffset>
                </wp:positionH>
                <wp:positionV relativeFrom="paragraph">
                  <wp:posOffset>3211830</wp:posOffset>
                </wp:positionV>
                <wp:extent cx="3914775" cy="323850"/>
                <wp:effectExtent l="0" t="0" r="0" b="0"/>
                <wp:wrapNone/>
                <wp:docPr id="218329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EC92F" w14:textId="5852535B" w:rsidR="00423515" w:rsidRPr="00423515" w:rsidRDefault="00423515" w:rsidP="00423515">
                            <w:pPr>
                              <w:rPr>
                                <w:i/>
                                <w:iCs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3515">
                              <w:rPr>
                                <w:i/>
                                <w:iCs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2</w:t>
                            </w:r>
                            <w:r w:rsidRPr="00423515">
                              <w:rPr>
                                <w:i/>
                                <w:iCs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Hourly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Accident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3C6A5" id="_x0000_s1027" type="#_x0000_t202" style="position:absolute;margin-left:-45pt;margin-top:252.9pt;width:308.2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" filled="f" stroked="f">
                <v:textbox>
                  <w:txbxContent>
                    <w:p w14:paraId="62AEC92F" w14:textId="5852535B" w:rsidR="00423515" w:rsidRPr="00423515" w:rsidRDefault="00423515" w:rsidP="00423515">
                      <w:pPr>
                        <w:rPr>
                          <w:i/>
                          <w:iCs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23515">
                        <w:rPr>
                          <w:i/>
                          <w:iCs/>
                          <w:lang w:val="en-US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lang w:val="en-US"/>
                        </w:rPr>
                        <w:t>2</w:t>
                      </w:r>
                      <w:r w:rsidRPr="00423515">
                        <w:rPr>
                          <w:i/>
                          <w:iCs/>
                          <w:lang w:val="en-US"/>
                        </w:rPr>
                        <w:t>: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en-US"/>
                        </w:rPr>
                        <w:t>Hourly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 Accident</w:t>
                      </w:r>
                      <w:r>
                        <w:rPr>
                          <w:i/>
                          <w:iCs/>
                          <w:lang w:val="en-US"/>
                        </w:rPr>
                        <w:t>s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B960CC" w:rsidRPr="00E64128">
        <w:drawing>
          <wp:inline distT="0" distB="0" distL="0" distR="0" wp14:anchorId="0B4138FC" wp14:editId="39E74EC7">
            <wp:extent cx="5943600" cy="3182620"/>
            <wp:effectExtent l="0" t="0" r="0" b="0"/>
            <wp:docPr id="1632263316" name="Picture 1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63316" name="Picture 1" descr="A graph on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F71" w:rsidRPr="00E64128">
        <w:rPr>
          <w:rStyle w:val="Heading1Char"/>
          <w:b w:val="0"/>
        </w:rPr>
        <w:br w:type="page"/>
      </w:r>
    </w:p>
    <w:p w14:paraId="2B11177A" w14:textId="21F55CBA" w:rsidR="00ED34AE" w:rsidRDefault="00ED34AE" w:rsidP="00ED34AE">
      <w:pPr>
        <w:pStyle w:val="Heading1"/>
        <w:rPr>
          <w:rStyle w:val="Heading1Char"/>
          <w:b/>
        </w:rPr>
      </w:pPr>
      <w:r w:rsidRPr="00E64128">
        <w:rPr>
          <w:rStyle w:val="Heading1Char"/>
          <w:b/>
        </w:rPr>
        <w:lastRenderedPageBreak/>
        <w:t>Analysis 3</w:t>
      </w:r>
      <w:r w:rsidR="006F2DE6" w:rsidRPr="00E64128">
        <w:rPr>
          <w:rStyle w:val="Heading1Char"/>
          <w:b/>
        </w:rPr>
        <w:t xml:space="preserve"> -</w:t>
      </w:r>
      <w:r w:rsidRPr="00E64128">
        <w:rPr>
          <w:rStyle w:val="Heading1Char"/>
          <w:b/>
        </w:rPr>
        <w:t xml:space="preserve"> </w:t>
      </w:r>
      <w:r w:rsidR="006F2DE6" w:rsidRPr="00E64128">
        <w:rPr>
          <w:rStyle w:val="Heading1Char"/>
          <w:b/>
        </w:rPr>
        <w:t>Keyword Accidents</w:t>
      </w:r>
    </w:p>
    <w:p w14:paraId="2F362374" w14:textId="76F52545" w:rsidR="00B70498" w:rsidRDefault="00B70498" w:rsidP="00B70498">
      <w:r>
        <w:t xml:space="preserve">The VAA tool allows the user to input specific information into the system. The keyword chosen was Animal during the date period </w:t>
      </w:r>
      <w:r w:rsidRPr="00E64128">
        <w:t>8/10/2018 to 8/10/2019</w:t>
      </w:r>
      <w:r>
        <w:t>.</w:t>
      </w:r>
      <w:r w:rsidR="00390B12">
        <w:t xml:space="preserve"> This filter allows for more specific analysis into the data.</w:t>
      </w:r>
    </w:p>
    <w:p w14:paraId="49CB0C68" w14:textId="453AFF1B" w:rsidR="00A90DD5" w:rsidRDefault="00A90DD5" w:rsidP="00B70498">
      <w:r>
        <w:t>Findings:</w:t>
      </w:r>
    </w:p>
    <w:p w14:paraId="16EE7F66" w14:textId="22403976" w:rsidR="00A90DD5" w:rsidRDefault="00A35E87" w:rsidP="00A90DD5">
      <w:pPr>
        <w:pStyle w:val="ListParagraph"/>
        <w:numPr>
          <w:ilvl w:val="0"/>
          <w:numId w:val="1"/>
        </w:numPr>
      </w:pPr>
      <w:r>
        <w:t>Most</w:t>
      </w:r>
      <w:r w:rsidR="00A90DD5">
        <w:t xml:space="preserve"> accidents occurred during evening to nighttime periods.</w:t>
      </w:r>
    </w:p>
    <w:p w14:paraId="1CDEABA7" w14:textId="75B85C3F" w:rsidR="00A35E87" w:rsidRDefault="00A35E87" w:rsidP="00A90DD5">
      <w:pPr>
        <w:pStyle w:val="ListParagraph"/>
        <w:numPr>
          <w:ilvl w:val="0"/>
          <w:numId w:val="1"/>
        </w:numPr>
      </w:pPr>
      <w:r>
        <w:t>The speeds at which most drivers were travelling at was of speeds exceeding 80km/hr</w:t>
      </w:r>
      <w:r w:rsidR="006D5FE7">
        <w:t>.</w:t>
      </w:r>
    </w:p>
    <w:p w14:paraId="694A7CE9" w14:textId="73D11E7E" w:rsidR="006D5FE7" w:rsidRDefault="006D5FE7" w:rsidP="00A90DD5">
      <w:pPr>
        <w:pStyle w:val="ListParagraph"/>
        <w:numPr>
          <w:ilvl w:val="0"/>
          <w:numId w:val="1"/>
        </w:numPr>
      </w:pPr>
      <w:r>
        <w:t>Expanding further into the data the table presents that most accidents occurred in rural areas.</w:t>
      </w:r>
    </w:p>
    <w:p w14:paraId="70B1DA6F" w14:textId="7511D9B0" w:rsidR="006D5FE7" w:rsidRPr="00B70498" w:rsidRDefault="00423515" w:rsidP="006D5F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3DC65F" wp14:editId="52C23655">
                <wp:simplePos x="0" y="0"/>
                <wp:positionH relativeFrom="column">
                  <wp:posOffset>-571500</wp:posOffset>
                </wp:positionH>
                <wp:positionV relativeFrom="paragraph">
                  <wp:posOffset>4201160</wp:posOffset>
                </wp:positionV>
                <wp:extent cx="3914775" cy="323850"/>
                <wp:effectExtent l="0" t="0" r="0" b="0"/>
                <wp:wrapNone/>
                <wp:docPr id="1477809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5C8EB" w14:textId="46EE3FB7" w:rsidR="00423515" w:rsidRPr="00423515" w:rsidRDefault="00423515" w:rsidP="00423515">
                            <w:pPr>
                              <w:rPr>
                                <w:i/>
                                <w:iCs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3515">
                              <w:rPr>
                                <w:i/>
                                <w:iCs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3</w:t>
                            </w:r>
                            <w:r w:rsidRPr="00423515">
                              <w:rPr>
                                <w:i/>
                                <w:iCs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Keyword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Accidents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C65F" id="_x0000_s1028" type="#_x0000_t202" style="position:absolute;left:0;text-align:left;margin-left:-45pt;margin-top:330.8pt;width:308.25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" filled="f" stroked="f">
                <v:textbox>
                  <w:txbxContent>
                    <w:p w14:paraId="7EB5C8EB" w14:textId="46EE3FB7" w:rsidR="00423515" w:rsidRPr="00423515" w:rsidRDefault="00423515" w:rsidP="00423515">
                      <w:pPr>
                        <w:rPr>
                          <w:i/>
                          <w:iCs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23515">
                        <w:rPr>
                          <w:i/>
                          <w:iCs/>
                          <w:lang w:val="en-US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lang w:val="en-US"/>
                        </w:rPr>
                        <w:t>3</w:t>
                      </w:r>
                      <w:r w:rsidRPr="00423515">
                        <w:rPr>
                          <w:i/>
                          <w:iCs/>
                          <w:lang w:val="en-US"/>
                        </w:rPr>
                        <w:t>: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en-US"/>
                        </w:rPr>
                        <w:t>Keyword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 Accidents Page</w:t>
                      </w:r>
                    </w:p>
                  </w:txbxContent>
                </v:textbox>
              </v:shape>
            </w:pict>
          </mc:Fallback>
        </mc:AlternateContent>
      </w:r>
      <w:r w:rsidR="00844DDD" w:rsidRPr="00E64128">
        <w:drawing>
          <wp:anchor distT="0" distB="0" distL="114300" distR="114300" simplePos="0" relativeHeight="251659264" behindDoc="0" locked="0" layoutInCell="1" allowOverlap="1" wp14:anchorId="1526C816" wp14:editId="71E805CB">
            <wp:simplePos x="0" y="0"/>
            <wp:positionH relativeFrom="margin">
              <wp:align>right</wp:align>
            </wp:positionH>
            <wp:positionV relativeFrom="paragraph">
              <wp:posOffset>1066800</wp:posOffset>
            </wp:positionV>
            <wp:extent cx="5943600" cy="3166110"/>
            <wp:effectExtent l="0" t="0" r="0" b="0"/>
            <wp:wrapThrough wrapText="bothSides">
              <wp:wrapPolygon edited="0">
                <wp:start x="0" y="0"/>
                <wp:lineTo x="0" y="21444"/>
                <wp:lineTo x="21531" y="21444"/>
                <wp:lineTo x="21531" y="0"/>
                <wp:lineTo x="0" y="0"/>
              </wp:wrapPolygon>
            </wp:wrapThrough>
            <wp:docPr id="158116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63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FE7">
        <w:t>The reason for these findings can be attributed to the increase in wildlife away from city suburban areas.</w:t>
      </w:r>
      <w:r w:rsidR="002B52BF">
        <w:t xml:space="preserve"> Animals are more likely to be found in rural roads and highways, explaining why the accidents occur </w:t>
      </w:r>
      <w:r w:rsidR="00874F48">
        <w:t>most of</w:t>
      </w:r>
      <w:r w:rsidR="002B52BF">
        <w:t xml:space="preserve"> the time at speeds exceeding 80km/hr.</w:t>
      </w:r>
    </w:p>
    <w:p w14:paraId="410B1E8F" w14:textId="5A511EA7" w:rsidR="00C93491" w:rsidRPr="00E64128" w:rsidRDefault="00C93491">
      <w:pPr>
        <w:spacing w:line="276" w:lineRule="auto"/>
        <w:ind w:left="0"/>
        <w:rPr>
          <w:rStyle w:val="Heading1Char"/>
          <w:b w:val="0"/>
        </w:rPr>
      </w:pPr>
    </w:p>
    <w:p w14:paraId="49BE7F08" w14:textId="45E18B26" w:rsidR="00ED34AE" w:rsidRDefault="00ED34AE" w:rsidP="00ED34AE">
      <w:pPr>
        <w:pStyle w:val="Heading1"/>
        <w:rPr>
          <w:rStyle w:val="Heading1Char"/>
          <w:b/>
        </w:rPr>
      </w:pPr>
      <w:r w:rsidRPr="00E64128">
        <w:rPr>
          <w:rStyle w:val="Heading1Char"/>
          <w:b/>
        </w:rPr>
        <w:lastRenderedPageBreak/>
        <w:t xml:space="preserve">Analysis 4 </w:t>
      </w:r>
      <w:r w:rsidR="006F2DE6" w:rsidRPr="00E64128">
        <w:rPr>
          <w:rStyle w:val="Heading1Char"/>
          <w:b/>
        </w:rPr>
        <w:t>- Impact of Alcohol Accidents</w:t>
      </w:r>
    </w:p>
    <w:p w14:paraId="635B300A" w14:textId="4862F1CE" w:rsidR="00F35BEF" w:rsidRDefault="00F35BEF" w:rsidP="00F35BEF">
      <w:r>
        <w:t xml:space="preserve">The Impact of Alcohol page uses similar features to the keywords page however users select from specific </w:t>
      </w:r>
      <w:r w:rsidR="00D40780">
        <w:t>collision</w:t>
      </w:r>
      <w:r>
        <w:t xml:space="preserve"> types from a </w:t>
      </w:r>
      <w:r w:rsidR="00D40780">
        <w:t>drop-down</w:t>
      </w:r>
      <w:r>
        <w:t xml:space="preserve"> menu. These being, struck pedestrian, c</w:t>
      </w:r>
      <w:r w:rsidRPr="00F35BEF">
        <w:t>ollision with vehicle</w:t>
      </w:r>
      <w:r>
        <w:t>, c</w:t>
      </w:r>
      <w:r w:rsidRPr="00F35BEF">
        <w:t>ollision with a fixed object</w:t>
      </w:r>
      <w:r>
        <w:t>, v</w:t>
      </w:r>
      <w:r w:rsidRPr="00F35BEF">
        <w:t>ehicle overturned (no collision</w:t>
      </w:r>
      <w:r w:rsidR="00D40780" w:rsidRPr="00F35BEF">
        <w:t>)</w:t>
      </w:r>
      <w:r w:rsidR="00D40780">
        <w:t>, and</w:t>
      </w:r>
      <w:r>
        <w:t xml:space="preserve"> s</w:t>
      </w:r>
      <w:r w:rsidRPr="00F35BEF">
        <w:t>truck animal</w:t>
      </w:r>
      <w:r>
        <w:t>.</w:t>
      </w:r>
      <w:r w:rsidR="00D40780">
        <w:t xml:space="preserve"> The users </w:t>
      </w:r>
      <w:r w:rsidR="003F45D3">
        <w:t>are</w:t>
      </w:r>
      <w:r w:rsidR="00D40780">
        <w:t xml:space="preserve"> also presented with the option to select whether Alcohol is involved, this being the primary purpose of the page.</w:t>
      </w:r>
    </w:p>
    <w:p w14:paraId="09B6B939" w14:textId="48C931FE" w:rsidR="003F45D3" w:rsidRDefault="003F45D3" w:rsidP="00F35BEF">
      <w:r>
        <w:t>Findings:</w:t>
      </w:r>
    </w:p>
    <w:p w14:paraId="7BAFEB9A" w14:textId="18B5ED37" w:rsidR="003F45D3" w:rsidRDefault="001735C1" w:rsidP="001735C1">
      <w:pPr>
        <w:pStyle w:val="ListParagraph"/>
        <w:numPr>
          <w:ilvl w:val="0"/>
          <w:numId w:val="1"/>
        </w:numPr>
      </w:pPr>
      <w:r>
        <w:t>Using the 12</w:t>
      </w:r>
      <w:r w:rsidR="00F27A63">
        <w:t>-</w:t>
      </w:r>
      <w:r>
        <w:t xml:space="preserve">month </w:t>
      </w:r>
      <w:proofErr w:type="gramStart"/>
      <w:r>
        <w:t>time period</w:t>
      </w:r>
      <w:proofErr w:type="gramEnd"/>
      <w:r>
        <w:t xml:space="preserve"> it was hard to get an accurate representation of when these alcohol related incidents occurred. </w:t>
      </w:r>
      <w:proofErr w:type="gramStart"/>
      <w:r>
        <w:t>In order to</w:t>
      </w:r>
      <w:proofErr w:type="gramEnd"/>
      <w:r>
        <w:t xml:space="preserve"> obtain better results the starting date and ending date were condensed down to a month period.</w:t>
      </w:r>
      <w:r w:rsidR="002605E9">
        <w:t xml:space="preserve"> This fixed the difficulty in reading the presented information</w:t>
      </w:r>
      <w:r w:rsidR="00F264AB">
        <w:t>.</w:t>
      </w:r>
    </w:p>
    <w:p w14:paraId="5233661C" w14:textId="6404C773" w:rsidR="00F264AB" w:rsidRPr="00F35BEF" w:rsidRDefault="002C1262" w:rsidP="00F264AB">
      <w:r w:rsidRPr="00E64128">
        <w:drawing>
          <wp:anchor distT="0" distB="0" distL="114300" distR="114300" simplePos="0" relativeHeight="251660288" behindDoc="0" locked="0" layoutInCell="1" allowOverlap="1" wp14:anchorId="58DD1E69" wp14:editId="2024357A">
            <wp:simplePos x="0" y="0"/>
            <wp:positionH relativeFrom="margin">
              <wp:align>center</wp:align>
            </wp:positionH>
            <wp:positionV relativeFrom="paragraph">
              <wp:posOffset>1196340</wp:posOffset>
            </wp:positionV>
            <wp:extent cx="5153025" cy="2735067"/>
            <wp:effectExtent l="0" t="0" r="0" b="8255"/>
            <wp:wrapThrough wrapText="bothSides">
              <wp:wrapPolygon edited="0">
                <wp:start x="0" y="0"/>
                <wp:lineTo x="0" y="21515"/>
                <wp:lineTo x="21480" y="21515"/>
                <wp:lineTo x="21480" y="0"/>
                <wp:lineTo x="0" y="0"/>
              </wp:wrapPolygon>
            </wp:wrapThrough>
            <wp:docPr id="8677240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2405" name="Picture 1" descr="A screen 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35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4AB">
        <w:t>Once the date period was condensed to a monthly viewing and once each month was selected during the same yearly period it was noted that most alcohol related accidents occurred during the Friday to Sunday period with a pedestrian being involved.</w:t>
      </w:r>
      <w:r w:rsidR="0035419A">
        <w:t xml:space="preserve"> This could be related to more </w:t>
      </w:r>
      <w:r>
        <w:t>restaurants</w:t>
      </w:r>
      <w:r w:rsidR="0035419A">
        <w:t xml:space="preserve"> and bars being open during the weekend period.</w:t>
      </w:r>
    </w:p>
    <w:p w14:paraId="0DAB6B90" w14:textId="51FBD5FE" w:rsidR="00960D5E" w:rsidRPr="00E64128" w:rsidRDefault="00960D5E">
      <w:pPr>
        <w:spacing w:line="276" w:lineRule="auto"/>
        <w:ind w:left="0"/>
        <w:rPr>
          <w:rStyle w:val="Heading1Char"/>
          <w:b w:val="0"/>
        </w:rPr>
      </w:pPr>
    </w:p>
    <w:p w14:paraId="2B329763" w14:textId="454D43D8" w:rsidR="001F3F71" w:rsidRPr="00E64128" w:rsidRDefault="00532CF5">
      <w:pPr>
        <w:spacing w:line="276" w:lineRule="auto"/>
        <w:ind w:left="0"/>
        <w:rPr>
          <w:rStyle w:val="Heading1Cha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36EEA0" wp14:editId="45EEA0D2">
                <wp:simplePos x="0" y="0"/>
                <wp:positionH relativeFrom="column">
                  <wp:posOffset>5572125</wp:posOffset>
                </wp:positionH>
                <wp:positionV relativeFrom="paragraph">
                  <wp:posOffset>1200785</wp:posOffset>
                </wp:positionV>
                <wp:extent cx="1085850" cy="1209675"/>
                <wp:effectExtent l="0" t="0" r="0" b="0"/>
                <wp:wrapNone/>
                <wp:docPr id="19567108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20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E39A7" w14:textId="01F3DCCE" w:rsidR="00532CF5" w:rsidRPr="00423515" w:rsidRDefault="00532CF5" w:rsidP="00532CF5">
                            <w:pPr>
                              <w:ind w:left="0"/>
                              <w:rPr>
                                <w:i/>
                                <w:iCs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3515">
                              <w:rPr>
                                <w:i/>
                                <w:iCs/>
                                <w:lang w:val="en-US"/>
                              </w:rPr>
                              <w:t xml:space="preserve">Figure </w:t>
                            </w:r>
                            <w:r w:rsidR="008C0D81">
                              <w:rPr>
                                <w:i/>
                                <w:iCs/>
                                <w:lang w:val="en-US"/>
                              </w:rPr>
                              <w:t>4</w:t>
                            </w:r>
                            <w:r w:rsidRPr="00423515">
                              <w:rPr>
                                <w:i/>
                                <w:iCs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Impact of Alcohol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6EEA0" id="_x0000_s1029" type="#_x0000_t202" style="position:absolute;margin-left:438.75pt;margin-top:94.55pt;width:85.5pt;height:95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" filled="f" stroked="f">
                <v:textbox>
                  <w:txbxContent>
                    <w:p w14:paraId="210E39A7" w14:textId="01F3DCCE" w:rsidR="00532CF5" w:rsidRPr="00423515" w:rsidRDefault="00532CF5" w:rsidP="00532CF5">
                      <w:pPr>
                        <w:ind w:left="0"/>
                        <w:rPr>
                          <w:i/>
                          <w:iCs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23515">
                        <w:rPr>
                          <w:i/>
                          <w:iCs/>
                          <w:lang w:val="en-US"/>
                        </w:rPr>
                        <w:t xml:space="preserve">Figure </w:t>
                      </w:r>
                      <w:r w:rsidR="008C0D81">
                        <w:rPr>
                          <w:i/>
                          <w:iCs/>
                          <w:lang w:val="en-US"/>
                        </w:rPr>
                        <w:t>4</w:t>
                      </w:r>
                      <w:r w:rsidRPr="00423515">
                        <w:rPr>
                          <w:i/>
                          <w:iCs/>
                          <w:lang w:val="en-US"/>
                        </w:rPr>
                        <w:t>: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en-US"/>
                        </w:rPr>
                        <w:t>Impact of Alcohol Page</w:t>
                      </w:r>
                    </w:p>
                  </w:txbxContent>
                </v:textbox>
              </v:shape>
            </w:pict>
          </mc:Fallback>
        </mc:AlternateContent>
      </w:r>
      <w:r w:rsidR="001F3F71" w:rsidRPr="00E64128">
        <w:rPr>
          <w:rStyle w:val="Heading1Char"/>
          <w:b w:val="0"/>
        </w:rPr>
        <w:br w:type="page"/>
      </w:r>
    </w:p>
    <w:p w14:paraId="63C58427" w14:textId="31D09D62" w:rsidR="00ED34AE" w:rsidRPr="00E64128" w:rsidRDefault="00ED34AE" w:rsidP="00ED34AE">
      <w:pPr>
        <w:pStyle w:val="Heading1"/>
      </w:pPr>
      <w:r w:rsidRPr="00E64128">
        <w:rPr>
          <w:rStyle w:val="Heading1Char"/>
          <w:b/>
        </w:rPr>
        <w:lastRenderedPageBreak/>
        <w:t xml:space="preserve">Analysis 5 </w:t>
      </w:r>
      <w:r w:rsidR="006F2DE6" w:rsidRPr="00E64128">
        <w:rPr>
          <w:rStyle w:val="Heading1Char"/>
          <w:b/>
        </w:rPr>
        <w:t>- Speed Related Accidents</w:t>
      </w:r>
    </w:p>
    <w:p w14:paraId="2937FBD9" w14:textId="6643ADD3" w:rsidR="00ED34AE" w:rsidRDefault="00E86A24" w:rsidP="00C653A1">
      <w:r>
        <w:rPr>
          <w:noProof/>
        </w:rPr>
        <w:drawing>
          <wp:anchor distT="0" distB="0" distL="114300" distR="114300" simplePos="0" relativeHeight="251661312" behindDoc="0" locked="0" layoutInCell="1" allowOverlap="1" wp14:anchorId="7DB11850" wp14:editId="19C59AF0">
            <wp:simplePos x="0" y="0"/>
            <wp:positionH relativeFrom="column">
              <wp:posOffset>3476625</wp:posOffset>
            </wp:positionH>
            <wp:positionV relativeFrom="paragraph">
              <wp:posOffset>1251585</wp:posOffset>
            </wp:positionV>
            <wp:extent cx="2679700" cy="2867025"/>
            <wp:effectExtent l="0" t="0" r="6350" b="9525"/>
            <wp:wrapThrough wrapText="bothSides">
              <wp:wrapPolygon edited="0">
                <wp:start x="0" y="0"/>
                <wp:lineTo x="0" y="21528"/>
                <wp:lineTo x="21498" y="21528"/>
                <wp:lineTo x="21498" y="0"/>
                <wp:lineTo x="0" y="0"/>
              </wp:wrapPolygon>
            </wp:wrapThrough>
            <wp:docPr id="3492360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36061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1C7">
        <w:t>The final page the Speed Related Accidents page presents two colour graphs effectively displaying how either day of the week effects the number of accidents at a given speed or how many injuries occurred at that given speed and their severity.</w:t>
      </w:r>
      <w:r w:rsidR="00670956">
        <w:t xml:space="preserve"> Users only need to select the speed they wish to obtain information on and then are presented with the graphs.</w:t>
      </w:r>
    </w:p>
    <w:p w14:paraId="487B46B5" w14:textId="71D663C5" w:rsidR="00D65EF7" w:rsidRDefault="00D65EF7" w:rsidP="00C653A1">
      <w:r>
        <w:t>Findings:</w:t>
      </w:r>
    </w:p>
    <w:p w14:paraId="72A6AC55" w14:textId="732D678D" w:rsidR="00C653A1" w:rsidRDefault="008C0D81" w:rsidP="00C653A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C17E66" wp14:editId="26351E90">
                <wp:simplePos x="0" y="0"/>
                <wp:positionH relativeFrom="page">
                  <wp:align>right</wp:align>
                </wp:positionH>
                <wp:positionV relativeFrom="paragraph">
                  <wp:posOffset>2188845</wp:posOffset>
                </wp:positionV>
                <wp:extent cx="3914775" cy="323850"/>
                <wp:effectExtent l="0" t="0" r="0" b="0"/>
                <wp:wrapThrough wrapText="bothSides">
                  <wp:wrapPolygon edited="0">
                    <wp:start x="315" y="0"/>
                    <wp:lineTo x="315" y="20329"/>
                    <wp:lineTo x="21232" y="20329"/>
                    <wp:lineTo x="21232" y="0"/>
                    <wp:lineTo x="315" y="0"/>
                  </wp:wrapPolygon>
                </wp:wrapThrough>
                <wp:docPr id="1288319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FE46C" w14:textId="44EEB5A3" w:rsidR="008C0D81" w:rsidRPr="00423515" w:rsidRDefault="008C0D81" w:rsidP="008C0D81">
                            <w:pPr>
                              <w:rPr>
                                <w:i/>
                                <w:iCs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3515">
                              <w:rPr>
                                <w:i/>
                                <w:iCs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5</w:t>
                            </w:r>
                            <w:r w:rsidRPr="00423515">
                              <w:rPr>
                                <w:i/>
                                <w:iCs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Speed Relating to Days of the Week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17E66" id="_x0000_s1030" type="#_x0000_t202" style="position:absolute;left:0;text-align:left;margin-left:257.05pt;margin-top:172.35pt;width:308.25pt;height:25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" filled="f" stroked="f">
                <v:textbox>
                  <w:txbxContent>
                    <w:p w14:paraId="724FE46C" w14:textId="44EEB5A3" w:rsidR="008C0D81" w:rsidRPr="00423515" w:rsidRDefault="008C0D81" w:rsidP="008C0D81">
                      <w:pPr>
                        <w:rPr>
                          <w:i/>
                          <w:iCs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23515">
                        <w:rPr>
                          <w:i/>
                          <w:iCs/>
                          <w:lang w:val="en-US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lang w:val="en-US"/>
                        </w:rPr>
                        <w:t>5</w:t>
                      </w:r>
                      <w:r w:rsidRPr="00423515">
                        <w:rPr>
                          <w:i/>
                          <w:iCs/>
                          <w:lang w:val="en-US"/>
                        </w:rPr>
                        <w:t>: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en-US"/>
                        </w:rPr>
                        <w:t>Speed Relating to Days of the Week Graph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C653A1">
        <w:t xml:space="preserve">It was found that all different speeds relate to different days of the week having </w:t>
      </w:r>
      <w:r w:rsidR="00E86A24">
        <w:t>accidents</w:t>
      </w:r>
      <w:r w:rsidR="00C653A1">
        <w:t xml:space="preserve">. An example being 40km/hr zones indicated that </w:t>
      </w:r>
      <w:proofErr w:type="gramStart"/>
      <w:r w:rsidR="00C653A1">
        <w:t>the majority of</w:t>
      </w:r>
      <w:proofErr w:type="gramEnd"/>
      <w:r w:rsidR="00C653A1">
        <w:t xml:space="preserve"> accidents occurred Monday to Friday, this implies that school zones may play an important role here.</w:t>
      </w:r>
      <w:r w:rsidR="00E86A24" w:rsidRPr="00E86A24">
        <w:rPr>
          <w:noProof/>
        </w:rPr>
        <w:t xml:space="preserve"> </w:t>
      </w:r>
    </w:p>
    <w:p w14:paraId="6A7F57F6" w14:textId="13E27EF6" w:rsidR="00E86A24" w:rsidRDefault="00E86A24" w:rsidP="00C653A1">
      <w:pPr>
        <w:pStyle w:val="ListParagraph"/>
        <w:numPr>
          <w:ilvl w:val="0"/>
          <w:numId w:val="1"/>
        </w:numPr>
      </w:pPr>
      <w:r>
        <w:rPr>
          <w:noProof/>
        </w:rPr>
        <w:t>Another key observation was that the most accidents occurred at 60km/hr due to that being the most widely used speed limit.</w:t>
      </w:r>
    </w:p>
    <w:p w14:paraId="2888BFCE" w14:textId="1C3D0847" w:rsidR="00E86A24" w:rsidRDefault="00E86A24" w:rsidP="00C653A1">
      <w:pPr>
        <w:pStyle w:val="ListParagraph"/>
        <w:numPr>
          <w:ilvl w:val="0"/>
          <w:numId w:val="1"/>
        </w:numPr>
      </w:pPr>
      <w:r>
        <w:rPr>
          <w:noProof/>
        </w:rPr>
        <w:t xml:space="preserve">The most fatalities occurred at 100km/hr showing that even though less accidents occurred during that period more fatalities happened when compared to 60km/hr which had </w:t>
      </w:r>
      <w:r w:rsidR="003D284D">
        <w:rPr>
          <w:noProof/>
        </w:rPr>
        <w:t xml:space="preserve">nearly </w:t>
      </w:r>
      <w:r w:rsidR="003223AA">
        <w:rPr>
          <w:noProof/>
        </w:rPr>
        <w:t>three</w:t>
      </w:r>
      <w:r>
        <w:rPr>
          <w:noProof/>
        </w:rPr>
        <w:t xml:space="preserve"> times as many recorded incidents</w:t>
      </w:r>
      <w:r w:rsidR="00CF0ABC">
        <w:rPr>
          <w:noProof/>
        </w:rPr>
        <w:t xml:space="preserve"> in total across all </w:t>
      </w:r>
      <w:r w:rsidR="003223AA">
        <w:rPr>
          <w:noProof/>
        </w:rPr>
        <w:t xml:space="preserve">four </w:t>
      </w:r>
      <w:r w:rsidR="00CF0ABC">
        <w:rPr>
          <w:noProof/>
        </w:rPr>
        <w:t>injury categories</w:t>
      </w:r>
      <w:r w:rsidR="003D284D">
        <w:rPr>
          <w:noProof/>
        </w:rPr>
        <w:t>.</w:t>
      </w:r>
    </w:p>
    <w:p w14:paraId="6BDD141D" w14:textId="35C8956C" w:rsidR="00A80CE5" w:rsidRPr="00A80CE5" w:rsidRDefault="00F53AAC" w:rsidP="00E861E3">
      <w:pPr>
        <w:rPr>
          <w:i/>
          <w:iCs/>
        </w:rPr>
      </w:pPr>
      <w:r>
        <w:t>This analysis suggests that speed although lower speeds presented less fatal/serious injuries more accidents occurred meaning that road conditions or even distractions play a large factor in this finding.</w:t>
      </w:r>
      <w:r w:rsidR="00B56E04">
        <w:t xml:space="preserve"> </w:t>
      </w:r>
      <w:r w:rsidR="00220CC5">
        <w:t xml:space="preserve"> </w:t>
      </w:r>
      <w:r w:rsidR="00A80CE5" w:rsidRPr="00A80CE5">
        <w:rPr>
          <w:i/>
          <w:iCs/>
        </w:rPr>
        <w:t>(Next page contains full page display)</w:t>
      </w:r>
    </w:p>
    <w:p w14:paraId="2900C420" w14:textId="47443930" w:rsidR="00960D5E" w:rsidRPr="00E64128" w:rsidRDefault="00BA4785" w:rsidP="00960D5E">
      <w:pPr>
        <w:ind w:left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62B0D4" wp14:editId="5706DC29">
                <wp:simplePos x="0" y="0"/>
                <wp:positionH relativeFrom="page">
                  <wp:posOffset>361950</wp:posOffset>
                </wp:positionH>
                <wp:positionV relativeFrom="paragraph">
                  <wp:posOffset>3193415</wp:posOffset>
                </wp:positionV>
                <wp:extent cx="3914775" cy="323850"/>
                <wp:effectExtent l="0" t="0" r="0" b="0"/>
                <wp:wrapNone/>
                <wp:docPr id="483805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6C0E9" w14:textId="72FD5F4B" w:rsidR="00BA4785" w:rsidRPr="00423515" w:rsidRDefault="00BA4785" w:rsidP="00BA4785">
                            <w:pPr>
                              <w:rPr>
                                <w:i/>
                                <w:iCs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23515">
                              <w:rPr>
                                <w:i/>
                                <w:iCs/>
                                <w:lang w:val="en-US"/>
                              </w:rPr>
                              <w:t xml:space="preserve">Figure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6</w:t>
                            </w:r>
                            <w:r w:rsidRPr="00423515">
                              <w:rPr>
                                <w:i/>
                                <w:iCs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Speed Relat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ed Accidents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2B0D4" id="_x0000_s1031" type="#_x0000_t202" style="position:absolute;margin-left:28.5pt;margin-top:251.45pt;width:308.25pt;height:25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" filled="f" stroked="f">
                <v:textbox>
                  <w:txbxContent>
                    <w:p w14:paraId="41F6C0E9" w14:textId="72FD5F4B" w:rsidR="00BA4785" w:rsidRPr="00423515" w:rsidRDefault="00BA4785" w:rsidP="00BA4785">
                      <w:pPr>
                        <w:rPr>
                          <w:i/>
                          <w:iCs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23515">
                        <w:rPr>
                          <w:i/>
                          <w:iCs/>
                          <w:lang w:val="en-US"/>
                        </w:rPr>
                        <w:t xml:space="preserve">Figure </w:t>
                      </w:r>
                      <w:r>
                        <w:rPr>
                          <w:i/>
                          <w:iCs/>
                          <w:lang w:val="en-US"/>
                        </w:rPr>
                        <w:t>6</w:t>
                      </w:r>
                      <w:r w:rsidRPr="00423515">
                        <w:rPr>
                          <w:i/>
                          <w:iCs/>
                          <w:lang w:val="en-US"/>
                        </w:rPr>
                        <w:t>: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 Speed Relat</w:t>
                      </w:r>
                      <w:r>
                        <w:rPr>
                          <w:i/>
                          <w:iCs/>
                          <w:lang w:val="en-US"/>
                        </w:rPr>
                        <w:t>ed Accidents Page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60D5E" w:rsidRPr="00E64128">
        <w:drawing>
          <wp:inline distT="0" distB="0" distL="0" distR="0" wp14:anchorId="37C3CA0C" wp14:editId="04965B57">
            <wp:extent cx="5943600" cy="3167380"/>
            <wp:effectExtent l="0" t="0" r="0" b="0"/>
            <wp:docPr id="9832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60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6613" w14:textId="521DE2A2" w:rsidR="002D4235" w:rsidRPr="00E64128" w:rsidRDefault="002D4235" w:rsidP="00184AA9">
      <w:pPr>
        <w:pStyle w:val="Heading1"/>
        <w:rPr>
          <w:rStyle w:val="Heading1Char"/>
          <w:b/>
        </w:rPr>
      </w:pPr>
    </w:p>
    <w:p w14:paraId="71DA5DEA" w14:textId="72306FF7" w:rsidR="009000CE" w:rsidRPr="00ED34AE" w:rsidRDefault="009000CE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sectPr w:rsidR="009000CE" w:rsidRPr="00ED34AE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CA01F" w14:textId="77777777" w:rsidR="008248C7" w:rsidRPr="00E64128" w:rsidRDefault="008248C7">
      <w:pPr>
        <w:spacing w:after="0" w:line="240" w:lineRule="auto"/>
      </w:pPr>
      <w:r w:rsidRPr="00E64128">
        <w:separator/>
      </w:r>
    </w:p>
  </w:endnote>
  <w:endnote w:type="continuationSeparator" w:id="0">
    <w:p w14:paraId="2991FEB8" w14:textId="77777777" w:rsidR="008248C7" w:rsidRPr="00E64128" w:rsidRDefault="008248C7">
      <w:pPr>
        <w:spacing w:after="0" w:line="240" w:lineRule="auto"/>
      </w:pPr>
      <w:r w:rsidRPr="00E6412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C53F" w14:textId="77777777" w:rsidR="009000CE" w:rsidRPr="00E64128" w:rsidRDefault="00000000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Content>
        <w:r w:rsidR="00184AA9" w:rsidRPr="00E64128">
          <w:t>[Type here]</w:t>
        </w:r>
      </w:sdtContent>
    </w:sdt>
    <w:r w:rsidR="00184AA9" w:rsidRPr="00E64128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Content>
        <w:r w:rsidR="00184AA9" w:rsidRPr="00E64128">
          <w:t>[Type here]</w:t>
        </w:r>
      </w:sdtContent>
    </w:sdt>
    <w:r w:rsidR="00184AA9" w:rsidRPr="00E64128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Content>
        <w:r w:rsidR="00184AA9" w:rsidRPr="00E64128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:rsidRPr="00E64128" w14:paraId="3A715BC8" w14:textId="77777777">
      <w:tc>
        <w:tcPr>
          <w:tcW w:w="4675" w:type="dxa"/>
        </w:tcPr>
        <w:p w14:paraId="42162423" w14:textId="29278F88" w:rsidR="009000CE" w:rsidRPr="00E64128" w:rsidRDefault="00000000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B481E" w:rsidRPr="00E64128">
                <w:t>Victorian State Accident Data Executive Summary</w:t>
              </w:r>
            </w:sdtContent>
          </w:sdt>
          <w:r w:rsidR="00184AA9" w:rsidRPr="00E64128">
            <w:t xml:space="preserve"> |</w:t>
          </w:r>
          <w:r w:rsidR="00184AA9" w:rsidRPr="00E64128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E8437A" w:rsidRPr="00E64128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Thomas Chapman, Ben White, Liam Preston</w:t>
              </w:r>
            </w:sdtContent>
          </w:sdt>
        </w:p>
      </w:tc>
      <w:tc>
        <w:tcPr>
          <w:tcW w:w="4675" w:type="dxa"/>
        </w:tcPr>
        <w:p w14:paraId="66753B50" w14:textId="106CAE65" w:rsidR="009000CE" w:rsidRPr="00E64128" w:rsidRDefault="00184AA9">
          <w:pPr>
            <w:pStyle w:val="Footer"/>
            <w:jc w:val="right"/>
          </w:pPr>
          <w:r w:rsidRPr="00E64128">
            <w:t xml:space="preserve">Page </w:t>
          </w:r>
          <w:r w:rsidRPr="00E64128">
            <w:fldChar w:fldCharType="begin"/>
          </w:r>
          <w:r w:rsidRPr="00E64128">
            <w:instrText xml:space="preserve"> PAGE  \* Arabic  \* MERGEFORMAT </w:instrText>
          </w:r>
          <w:r w:rsidRPr="00E64128">
            <w:fldChar w:fldCharType="separate"/>
          </w:r>
          <w:r w:rsidR="00DD0ACF" w:rsidRPr="00E64128">
            <w:t>3</w:t>
          </w:r>
          <w:r w:rsidRPr="00E64128">
            <w:fldChar w:fldCharType="end"/>
          </w:r>
          <w:r w:rsidRPr="00E64128">
            <w:t xml:space="preserve"> of  </w:t>
          </w:r>
          <w:fldSimple w:instr=" SECTIONPAGES  \* Arabic  \* MERGEFORMAT ">
            <w:r w:rsidR="00D542BE">
              <w:rPr>
                <w:noProof/>
              </w:rPr>
              <w:t>8</w:t>
            </w:r>
          </w:fldSimple>
        </w:p>
      </w:tc>
    </w:tr>
  </w:tbl>
  <w:p w14:paraId="29DADAD4" w14:textId="77777777" w:rsidR="009000CE" w:rsidRPr="00E64128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3E1FB73D" w:rsidR="009000CE" w:rsidRPr="00E64128" w:rsidRDefault="00000000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B481E" w:rsidRPr="00E64128">
          <w:t>Victorian State Accident Data Executive Summary</w:t>
        </w:r>
      </w:sdtContent>
    </w:sdt>
    <w:r w:rsidR="00184AA9" w:rsidRPr="00E64128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E8437A" w:rsidRPr="00E64128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Thomas Chapman, Ben White, Liam Preston</w:t>
        </w:r>
      </w:sdtContent>
    </w:sdt>
    <w:r w:rsidR="00184AA9" w:rsidRPr="00E64128">
      <w:ptab w:relativeTo="margin" w:alignment="right" w:leader="none"/>
    </w:r>
    <w:r w:rsidR="00184AA9" w:rsidRPr="00E64128">
      <w:t xml:space="preserve">Page </w:t>
    </w:r>
    <w:r w:rsidR="00184AA9" w:rsidRPr="00E64128">
      <w:fldChar w:fldCharType="begin"/>
    </w:r>
    <w:r w:rsidR="00184AA9" w:rsidRPr="00E64128">
      <w:instrText xml:space="preserve"> PAGE  \* Arabic  \* MERGEFORMAT </w:instrText>
    </w:r>
    <w:r w:rsidR="00184AA9" w:rsidRPr="00E64128">
      <w:fldChar w:fldCharType="separate"/>
    </w:r>
    <w:r w:rsidR="00184AA9" w:rsidRPr="00E64128">
      <w:t>2</w:t>
    </w:r>
    <w:r w:rsidR="00184AA9" w:rsidRPr="00E64128">
      <w:fldChar w:fldCharType="end"/>
    </w:r>
    <w:r w:rsidR="00184AA9" w:rsidRPr="00E64128">
      <w:t xml:space="preserve"> of </w:t>
    </w:r>
    <w:fldSimple w:instr=" NUMPAGES  \* Arabic  \* MERGEFORMAT ">
      <w:r w:rsidR="00184AA9" w:rsidRPr="00E64128"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B70C9" w14:textId="77777777" w:rsidR="008248C7" w:rsidRPr="00E64128" w:rsidRDefault="008248C7">
      <w:pPr>
        <w:spacing w:after="0" w:line="240" w:lineRule="auto"/>
      </w:pPr>
      <w:r w:rsidRPr="00E64128">
        <w:separator/>
      </w:r>
    </w:p>
  </w:footnote>
  <w:footnote w:type="continuationSeparator" w:id="0">
    <w:p w14:paraId="7B2480B9" w14:textId="77777777" w:rsidR="008248C7" w:rsidRPr="00E64128" w:rsidRDefault="008248C7">
      <w:pPr>
        <w:spacing w:after="0" w:line="240" w:lineRule="auto"/>
      </w:pPr>
      <w:r w:rsidRPr="00E6412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63449"/>
    <w:multiLevelType w:val="hybridMultilevel"/>
    <w:tmpl w:val="4A0638B2"/>
    <w:lvl w:ilvl="0" w:tplc="AEB4CC5A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106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02540D"/>
    <w:rsid w:val="00035FF1"/>
    <w:rsid w:val="00060D8A"/>
    <w:rsid w:val="000D4070"/>
    <w:rsid w:val="00132411"/>
    <w:rsid w:val="001735C1"/>
    <w:rsid w:val="00184AA9"/>
    <w:rsid w:val="0018589A"/>
    <w:rsid w:val="001B2379"/>
    <w:rsid w:val="001F3F71"/>
    <w:rsid w:val="00204568"/>
    <w:rsid w:val="00220CC5"/>
    <w:rsid w:val="002605E9"/>
    <w:rsid w:val="002B52BF"/>
    <w:rsid w:val="002B618A"/>
    <w:rsid w:val="002C1262"/>
    <w:rsid w:val="002D4235"/>
    <w:rsid w:val="003223AA"/>
    <w:rsid w:val="0035419A"/>
    <w:rsid w:val="00390B12"/>
    <w:rsid w:val="00394D97"/>
    <w:rsid w:val="003B31F4"/>
    <w:rsid w:val="003D284D"/>
    <w:rsid w:val="003F45D3"/>
    <w:rsid w:val="0040043A"/>
    <w:rsid w:val="00423515"/>
    <w:rsid w:val="004252C9"/>
    <w:rsid w:val="004841DB"/>
    <w:rsid w:val="00492AFB"/>
    <w:rsid w:val="004D6FA8"/>
    <w:rsid w:val="00513656"/>
    <w:rsid w:val="0052476A"/>
    <w:rsid w:val="00527252"/>
    <w:rsid w:val="00532CF5"/>
    <w:rsid w:val="005B481E"/>
    <w:rsid w:val="005D2137"/>
    <w:rsid w:val="00642CD0"/>
    <w:rsid w:val="00670956"/>
    <w:rsid w:val="006D5FE7"/>
    <w:rsid w:val="006D79C7"/>
    <w:rsid w:val="006F2DE6"/>
    <w:rsid w:val="00731007"/>
    <w:rsid w:val="007C746E"/>
    <w:rsid w:val="007D14CF"/>
    <w:rsid w:val="0081726A"/>
    <w:rsid w:val="008248C7"/>
    <w:rsid w:val="00844DDD"/>
    <w:rsid w:val="00853F17"/>
    <w:rsid w:val="0086176C"/>
    <w:rsid w:val="00874F48"/>
    <w:rsid w:val="008C0D81"/>
    <w:rsid w:val="008D7251"/>
    <w:rsid w:val="008E7CBC"/>
    <w:rsid w:val="009000CE"/>
    <w:rsid w:val="0090328C"/>
    <w:rsid w:val="00960D5E"/>
    <w:rsid w:val="0097144C"/>
    <w:rsid w:val="009C2126"/>
    <w:rsid w:val="00A0672E"/>
    <w:rsid w:val="00A35E87"/>
    <w:rsid w:val="00A65C9E"/>
    <w:rsid w:val="00A80CE5"/>
    <w:rsid w:val="00A90DD5"/>
    <w:rsid w:val="00A91677"/>
    <w:rsid w:val="00AD07E1"/>
    <w:rsid w:val="00AE0CAF"/>
    <w:rsid w:val="00B02BCC"/>
    <w:rsid w:val="00B56E04"/>
    <w:rsid w:val="00B70498"/>
    <w:rsid w:val="00B92768"/>
    <w:rsid w:val="00B960CC"/>
    <w:rsid w:val="00BA4785"/>
    <w:rsid w:val="00BF60DD"/>
    <w:rsid w:val="00C32C1E"/>
    <w:rsid w:val="00C411C7"/>
    <w:rsid w:val="00C504A0"/>
    <w:rsid w:val="00C653A1"/>
    <w:rsid w:val="00C77824"/>
    <w:rsid w:val="00C93491"/>
    <w:rsid w:val="00CB441B"/>
    <w:rsid w:val="00CD20EC"/>
    <w:rsid w:val="00CF0ABC"/>
    <w:rsid w:val="00D40780"/>
    <w:rsid w:val="00D542BE"/>
    <w:rsid w:val="00D65EF7"/>
    <w:rsid w:val="00DD0ACF"/>
    <w:rsid w:val="00E64128"/>
    <w:rsid w:val="00E8437A"/>
    <w:rsid w:val="00E861E3"/>
    <w:rsid w:val="00E86A24"/>
    <w:rsid w:val="00EC26A1"/>
    <w:rsid w:val="00ED34AE"/>
    <w:rsid w:val="00EF1F30"/>
    <w:rsid w:val="00EF36DE"/>
    <w:rsid w:val="00EF6019"/>
    <w:rsid w:val="00F264AB"/>
    <w:rsid w:val="00F27A63"/>
    <w:rsid w:val="00F35BEF"/>
    <w:rsid w:val="00F363C3"/>
    <w:rsid w:val="00F53AAC"/>
    <w:rsid w:val="00F629F0"/>
    <w:rsid w:val="00F9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left="720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unhideWhenUsed/>
    <w:qFormat/>
    <w:rsid w:val="00F363C3"/>
    <w:pPr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23515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2D6508"/>
    <w:rsid w:val="00806691"/>
    <w:rsid w:val="00854693"/>
    <w:rsid w:val="00A8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Term paper</Template>
  <TotalTime>111</TotalTime>
  <Pages>9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Victorian State Accident Data Executive Summary</dc:title>
  <dc:creator>Thomas Chapman, Ben White, Liam Preston</dc:creator>
  <cp:keywords/>
  <cp:lastModifiedBy>Thomas Chapman</cp:lastModifiedBy>
  <cp:revision>98</cp:revision>
  <dcterms:created xsi:type="dcterms:W3CDTF">2017-08-28T03:16:00Z</dcterms:created>
  <dcterms:modified xsi:type="dcterms:W3CDTF">2023-10-08T04:01:00Z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